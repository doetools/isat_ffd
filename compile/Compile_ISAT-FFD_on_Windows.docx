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F705D2" w:rsidRDefault="00DC43C3">
              <w:pPr>
                <w:pStyle w:val="Publishwithline"/>
              </w:pPr>
              <w:r>
                <w:t>Compile ISAT-FFD in Windows</w:t>
              </w:r>
            </w:p>
          </w:sdtContent>
        </w:sdt>
        <w:p w:rsidR="00F705D2" w:rsidRDefault="00F705D2">
          <w:pPr>
            <w:pStyle w:val="underline"/>
          </w:pPr>
        </w:p>
        <w:p w:rsidR="00DC43C3" w:rsidRDefault="006D6BEC" w:rsidP="00DC43C3">
          <w:pPr>
            <w:pStyle w:val="PadderBetweenControlandBody"/>
          </w:pPr>
        </w:p>
      </w:sdtContent>
    </w:sdt>
    <w:p w:rsidR="00DC43C3" w:rsidRDefault="00DC43C3" w:rsidP="00DC43C3">
      <w:pPr>
        <w:pStyle w:val="Heading1"/>
      </w:pPr>
      <w:r>
        <w:t>1 Needed Libs and Their Usages</w:t>
      </w:r>
    </w:p>
    <w:p w:rsidR="00DC43C3" w:rsidRDefault="00DC43C3" w:rsidP="00DC43C3">
      <w:pPr>
        <w:pStyle w:val="ListParagraph"/>
        <w:numPr>
          <w:ilvl w:val="0"/>
          <w:numId w:val="1"/>
        </w:numPr>
      </w:pPr>
      <w:r>
        <w:t>SELL: contained in the ISAT package</w:t>
      </w:r>
      <w:r w:rsidR="006E4193">
        <w:t>, which is dependency for ISAT.lib</w:t>
      </w:r>
    </w:p>
    <w:p w:rsidR="00DC43C3" w:rsidRDefault="00DC43C3" w:rsidP="00DC43C3">
      <w:pPr>
        <w:pStyle w:val="ListParagraph"/>
        <w:numPr>
          <w:ilvl w:val="0"/>
          <w:numId w:val="1"/>
        </w:numPr>
      </w:pPr>
      <w:r>
        <w:t>ELL: contained in the ISAT package</w:t>
      </w:r>
      <w:r w:rsidR="006E4193">
        <w:t>, which is dependency for ISAT.lib</w:t>
      </w:r>
    </w:p>
    <w:p w:rsidR="00DC43C3" w:rsidRDefault="00DC43C3" w:rsidP="00DC43C3">
      <w:pPr>
        <w:pStyle w:val="ListParagraph"/>
        <w:numPr>
          <w:ilvl w:val="0"/>
          <w:numId w:val="1"/>
        </w:numPr>
      </w:pPr>
      <w:r>
        <w:t>ISAT: main table used to interact with FFD</w:t>
      </w:r>
    </w:p>
    <w:p w:rsidR="00DC43C3" w:rsidRDefault="00DC43C3" w:rsidP="006E4193">
      <w:pPr>
        <w:pStyle w:val="ListParagraph"/>
        <w:numPr>
          <w:ilvl w:val="0"/>
          <w:numId w:val="1"/>
        </w:numPr>
      </w:pPr>
      <w:r>
        <w:t>ADIFOR</w:t>
      </w:r>
      <w:r w:rsidR="006E4193">
        <w:t xml:space="preserve">: a FORTRAN 77 library to solve automatically the differentiation. </w:t>
      </w:r>
      <w:hyperlink r:id="rId7" w:history="1">
        <w:r w:rsidR="006E4193" w:rsidRPr="000B4D88">
          <w:rPr>
            <w:rStyle w:val="Hyperlink"/>
          </w:rPr>
          <w:t>http://www.mcs.anl.gov/research/projects/adifor/</w:t>
        </w:r>
      </w:hyperlink>
    </w:p>
    <w:p w:rsidR="00DC43C3" w:rsidRDefault="00DC43C3" w:rsidP="006E4193">
      <w:pPr>
        <w:pStyle w:val="ListParagraph"/>
        <w:numPr>
          <w:ilvl w:val="0"/>
          <w:numId w:val="1"/>
        </w:numPr>
      </w:pPr>
      <w:r>
        <w:t>CHEMKIN</w:t>
      </w:r>
      <w:r w:rsidR="006E4193">
        <w:t xml:space="preserve">: if for chemical kinetic problems, it is necessary. Otherwise, omit it. </w:t>
      </w:r>
      <w:hyperlink r:id="rId8" w:anchor="q=chemkin" w:history="1">
        <w:r w:rsidR="006E4193" w:rsidRPr="000B4D88">
          <w:rPr>
            <w:rStyle w:val="Hyperlink"/>
          </w:rPr>
          <w:t>https://www.google.com/webhp?sourceid=chrome-instant&amp;ion=1&amp;espv=2&amp;ie=UTF-8#q=chemkin</w:t>
        </w:r>
      </w:hyperlink>
    </w:p>
    <w:p w:rsidR="00DC43C3" w:rsidRDefault="00DC43C3" w:rsidP="00DC43C3">
      <w:pPr>
        <w:pStyle w:val="ListParagraph"/>
        <w:numPr>
          <w:ilvl w:val="0"/>
          <w:numId w:val="1"/>
        </w:numPr>
      </w:pPr>
      <w:r>
        <w:t>CHEMKIN EX</w:t>
      </w:r>
      <w:r w:rsidR="00CB700C">
        <w:t>TENSIONS</w:t>
      </w:r>
      <w:r w:rsidR="006E4193">
        <w:t>: if for chemical kinetic problems, it is necessary. Otherwise, omit it.</w:t>
      </w:r>
    </w:p>
    <w:p w:rsidR="00CB700C" w:rsidRDefault="00CB700C" w:rsidP="00DC43C3">
      <w:pPr>
        <w:pStyle w:val="ListParagraph"/>
        <w:numPr>
          <w:ilvl w:val="0"/>
          <w:numId w:val="1"/>
        </w:numPr>
      </w:pPr>
      <w:r>
        <w:t>LAPACK</w:t>
      </w:r>
      <w:r w:rsidR="006E4193">
        <w:t>: linear equations solver, which may be needed for ISAT to realize some advanced functions.</w:t>
      </w:r>
      <w:r w:rsidR="00F113E2">
        <w:t xml:space="preserve"> It is already in Intel Parallel Studio XE 2016 package.</w:t>
      </w:r>
    </w:p>
    <w:p w:rsidR="00F13FC3" w:rsidRDefault="00F13FC3" w:rsidP="00D5133D">
      <w:pPr>
        <w:pStyle w:val="ListParagraph"/>
      </w:pPr>
    </w:p>
    <w:p w:rsidR="00373816" w:rsidRDefault="00373816" w:rsidP="00373816">
      <w:pPr>
        <w:pStyle w:val="Heading1"/>
      </w:pPr>
      <w:r>
        <w:t>2 Install the Visual Studio</w:t>
      </w:r>
    </w:p>
    <w:p w:rsidR="001F3883" w:rsidRDefault="001F3883" w:rsidP="001F3883">
      <w:pPr>
        <w:pStyle w:val="ListParagraph"/>
        <w:numPr>
          <w:ilvl w:val="0"/>
          <w:numId w:val="4"/>
        </w:numPr>
      </w:pPr>
      <w:r>
        <w:t>If VS2010 is used:</w:t>
      </w:r>
    </w:p>
    <w:p w:rsidR="00D5133D" w:rsidRDefault="00D5133D" w:rsidP="00D5133D">
      <w:pPr>
        <w:ind w:left="720"/>
      </w:pPr>
      <w:r>
        <w:t xml:space="preserve">First install Windows SDK 7.1: </w:t>
      </w:r>
      <w:hyperlink r:id="rId9" w:history="1">
        <w:r w:rsidRPr="00C17E1B">
          <w:rPr>
            <w:rStyle w:val="Hyperlink"/>
          </w:rPr>
          <w:t>https://www.microsoft.com/en-us/download/details.aspx?id=8279</w:t>
        </w:r>
      </w:hyperlink>
    </w:p>
    <w:p w:rsidR="00D5133D" w:rsidRDefault="00D5133D" w:rsidP="00D5133D">
      <w:pPr>
        <w:ind w:left="720"/>
      </w:pPr>
      <w:r>
        <w:t>This is to install the C++ library for X64 architecture, which is required by the Intel Parallel Studio</w:t>
      </w:r>
    </w:p>
    <w:p w:rsidR="00D5133D" w:rsidRDefault="00D5133D" w:rsidP="00D5133D">
      <w:pPr>
        <w:ind w:left="720"/>
      </w:pPr>
      <w:r>
        <w:t>Then go to the Step 3.</w:t>
      </w:r>
    </w:p>
    <w:p w:rsidR="001F3883" w:rsidRDefault="001F3883" w:rsidP="001F3883">
      <w:pPr>
        <w:pStyle w:val="ListParagraph"/>
        <w:numPr>
          <w:ilvl w:val="0"/>
          <w:numId w:val="4"/>
        </w:numPr>
      </w:pPr>
      <w:r>
        <w:t xml:space="preserve">If VS2013 </w:t>
      </w:r>
      <w:r w:rsidR="00D5133D">
        <w:t xml:space="preserve">EXPRESS </w:t>
      </w:r>
      <w:r>
        <w:t>is used:</w:t>
      </w:r>
    </w:p>
    <w:p w:rsidR="001F3883" w:rsidRDefault="00380E39" w:rsidP="001F3883">
      <w:pPr>
        <w:ind w:left="720"/>
      </w:pPr>
      <w:r>
        <w:t>First, uninstall everything related to VS 2013</w:t>
      </w:r>
      <w:r w:rsidR="00D5133D">
        <w:t xml:space="preserve"> EXPRESS</w:t>
      </w:r>
      <w:r>
        <w:t>.</w:t>
      </w:r>
    </w:p>
    <w:p w:rsidR="00D5133D" w:rsidRDefault="00D5133D" w:rsidP="00D5133D">
      <w:pPr>
        <w:pStyle w:val="ListParagraph"/>
        <w:numPr>
          <w:ilvl w:val="0"/>
          <w:numId w:val="4"/>
        </w:numPr>
      </w:pPr>
      <w:r>
        <w:t xml:space="preserve">If VS2013 version other than EXPRESS (Professional, Ultimate, </w:t>
      </w:r>
      <w:r w:rsidR="001679BE">
        <w:t>etc.</w:t>
      </w:r>
      <w:r>
        <w:t xml:space="preserve"> ) is used:</w:t>
      </w:r>
    </w:p>
    <w:p w:rsidR="00D5133D" w:rsidRDefault="00D5133D" w:rsidP="00D5133D">
      <w:pPr>
        <w:pStyle w:val="ListParagraph"/>
      </w:pPr>
      <w:r>
        <w:t>First, check if C++ compiler for X64 is there. Go to start-&gt;Visual Studio 2013-&gt;Tools</w:t>
      </w:r>
    </w:p>
    <w:p w:rsidR="00D5133D" w:rsidRDefault="00D5133D" w:rsidP="00D5133D">
      <w:pPr>
        <w:pStyle w:val="ListParagraph"/>
      </w:pPr>
      <w:r>
        <w:t>If yes, go to Step 3. Otherwise, reinstall and repair the problem.</w:t>
      </w:r>
    </w:p>
    <w:p w:rsidR="00380E39" w:rsidRDefault="00380E39" w:rsidP="00380E39">
      <w:pPr>
        <w:pStyle w:val="ListParagraph"/>
        <w:numPr>
          <w:ilvl w:val="0"/>
          <w:numId w:val="4"/>
        </w:numPr>
      </w:pPr>
      <w:r>
        <w:t xml:space="preserve">VS 2015 community edition is recommended. The program is free and can be downloaded at </w:t>
      </w:r>
      <w:hyperlink r:id="rId10" w:history="1">
        <w:r w:rsidRPr="00C17E1B">
          <w:rPr>
            <w:rStyle w:val="Hyperlink"/>
          </w:rPr>
          <w:t>https://www.visualstudio.com/en-us/products/visual-studio-community-vs.aspx</w:t>
        </w:r>
      </w:hyperlink>
    </w:p>
    <w:p w:rsidR="00380E39" w:rsidRDefault="00380E39" w:rsidP="00380E39">
      <w:pPr>
        <w:ind w:left="720"/>
      </w:pPr>
      <w:r>
        <w:t>First, download installation file and double click it.</w:t>
      </w:r>
    </w:p>
    <w:p w:rsidR="00380E39" w:rsidRDefault="00380E39" w:rsidP="00380E39">
      <w:pPr>
        <w:ind w:left="720"/>
      </w:pPr>
      <w:r>
        <w:t>Second, when installing the program, DO NOT use default settings. Instead use customized settings to enable installing the C++ tools and compilers, which is NECESSARY for installing Intel Parallel Studio.</w:t>
      </w:r>
    </w:p>
    <w:p w:rsidR="00380E39" w:rsidRDefault="00380E39" w:rsidP="00380E39">
      <w:pPr>
        <w:ind w:left="720"/>
      </w:pPr>
      <w:r>
        <w:t xml:space="preserve">Reference: </w:t>
      </w:r>
      <w:hyperlink r:id="rId11" w:history="1">
        <w:r w:rsidRPr="00C17E1B">
          <w:rPr>
            <w:rStyle w:val="Hyperlink"/>
          </w:rPr>
          <w:t>https://software.intel.com/en-us/forums/intel-visual-fortran-compiler-for-windows/topic/590621</w:t>
        </w:r>
      </w:hyperlink>
    </w:p>
    <w:p w:rsidR="001F3883" w:rsidRDefault="001F3883" w:rsidP="001A5596"/>
    <w:p w:rsidR="00F705D2" w:rsidRDefault="00373816" w:rsidP="00DC43C3">
      <w:pPr>
        <w:pStyle w:val="Heading1"/>
      </w:pPr>
      <w:bookmarkStart w:id="0" w:name="OLE_LINK1"/>
      <w:r>
        <w:t>3</w:t>
      </w:r>
      <w:r w:rsidR="00DC43C3">
        <w:t xml:space="preserve"> Install Intel </w:t>
      </w:r>
      <w:r w:rsidR="00380E39">
        <w:t xml:space="preserve">Parallel Studio </w:t>
      </w:r>
      <w:r w:rsidR="00DC43C3">
        <w:t>Composer XE 201</w:t>
      </w:r>
      <w:r w:rsidR="001F3883">
        <w:t>6</w:t>
      </w:r>
      <w:r w:rsidR="00DC43C3">
        <w:t xml:space="preserve"> to obtain C++ and Fortran Libs</w:t>
      </w:r>
    </w:p>
    <w:bookmarkEnd w:id="0"/>
    <w:p w:rsidR="00380E39" w:rsidRDefault="00380E39" w:rsidP="00380E39">
      <w:pPr>
        <w:pStyle w:val="ListParagraph"/>
        <w:numPr>
          <w:ilvl w:val="0"/>
          <w:numId w:val="4"/>
        </w:numPr>
      </w:pPr>
      <w:r>
        <w:t>Intel Parallel Studio COMPOSER/CLUSTER XE 2016</w:t>
      </w:r>
    </w:p>
    <w:p w:rsidR="00DC43C3" w:rsidRPr="00380E39" w:rsidRDefault="00DC43C3" w:rsidP="00380E39">
      <w:pPr>
        <w:pStyle w:val="ListParagraph"/>
        <w:numPr>
          <w:ilvl w:val="1"/>
          <w:numId w:val="4"/>
        </w:numPr>
        <w:rPr>
          <w:rStyle w:val="Hyperlink"/>
          <w:color w:val="auto"/>
          <w:u w:val="none"/>
        </w:rPr>
      </w:pPr>
      <w:r>
        <w:t xml:space="preserve">The download address is here: </w:t>
      </w:r>
      <w:hyperlink r:id="rId12" w:anchor="pid-3191-835" w:history="1">
        <w:r w:rsidRPr="00B47D4A">
          <w:rPr>
            <w:rStyle w:val="Hyperlink"/>
          </w:rPr>
          <w:t>https://software.intel.com/en-us/intel-parallel-studio-xe#pid-3191-835</w:t>
        </w:r>
      </w:hyperlink>
    </w:p>
    <w:p w:rsidR="00380E39" w:rsidRDefault="00380E39" w:rsidP="00380E39">
      <w:pPr>
        <w:pStyle w:val="ListParagraph"/>
        <w:numPr>
          <w:ilvl w:val="1"/>
          <w:numId w:val="4"/>
        </w:numPr>
      </w:pPr>
      <w:r w:rsidRPr="00380E39">
        <w:t>There is student version license which is free.</w:t>
      </w:r>
      <w:r>
        <w:t xml:space="preserve"> </w:t>
      </w:r>
      <w:hyperlink r:id="rId13" w:history="1">
        <w:r w:rsidRPr="00C17E1B">
          <w:rPr>
            <w:rStyle w:val="Hyperlink"/>
          </w:rPr>
          <w:t>https://software.intel.com/en-us/qualify-for-free-software/student</w:t>
        </w:r>
      </w:hyperlink>
    </w:p>
    <w:p w:rsidR="00380E39" w:rsidRDefault="00380E39" w:rsidP="00380E39">
      <w:pPr>
        <w:pStyle w:val="ListParagraph"/>
        <w:numPr>
          <w:ilvl w:val="1"/>
          <w:numId w:val="4"/>
        </w:numPr>
      </w:pPr>
      <w:r>
        <w:t>Downloaded the installation file and HOLD.</w:t>
      </w:r>
    </w:p>
    <w:p w:rsidR="00380E39" w:rsidRDefault="00380E39" w:rsidP="00380E39">
      <w:pPr>
        <w:pStyle w:val="ListParagraph"/>
        <w:numPr>
          <w:ilvl w:val="0"/>
          <w:numId w:val="4"/>
        </w:numPr>
      </w:pPr>
      <w:r>
        <w:t>Intel Parallel Studio COMPOSER/CLUSTER XE 2013</w:t>
      </w:r>
    </w:p>
    <w:p w:rsidR="00380E39" w:rsidRDefault="00380E39" w:rsidP="00380E39">
      <w:pPr>
        <w:pStyle w:val="ListParagraph"/>
        <w:numPr>
          <w:ilvl w:val="1"/>
          <w:numId w:val="4"/>
        </w:numPr>
      </w:pPr>
      <w:r>
        <w:t>NOT AVAILABLE ANY LONGER</w:t>
      </w:r>
    </w:p>
    <w:p w:rsidR="00380E39" w:rsidRDefault="00380E39" w:rsidP="00380E39">
      <w:pPr>
        <w:pStyle w:val="ListParagraph"/>
        <w:numPr>
          <w:ilvl w:val="0"/>
          <w:numId w:val="4"/>
        </w:numPr>
      </w:pPr>
      <w:r>
        <w:t>Installation of Intel Parallel Studio</w:t>
      </w:r>
    </w:p>
    <w:p w:rsidR="00380E39" w:rsidRDefault="00380E39" w:rsidP="00380E39">
      <w:pPr>
        <w:pStyle w:val="ListParagraph"/>
        <w:numPr>
          <w:ilvl w:val="1"/>
          <w:numId w:val="4"/>
        </w:numPr>
      </w:pPr>
      <w:r>
        <w:t>If using VS 2015, then simply double click and follow the wizard.</w:t>
      </w:r>
    </w:p>
    <w:p w:rsidR="00D5133D" w:rsidRDefault="00380E39" w:rsidP="00D5133D">
      <w:pPr>
        <w:pStyle w:val="ListParagraph"/>
        <w:numPr>
          <w:ilvl w:val="1"/>
          <w:numId w:val="4"/>
        </w:numPr>
      </w:pPr>
      <w:r>
        <w:t>If using VS 2013</w:t>
      </w:r>
      <w:r w:rsidR="00D5133D">
        <w:t xml:space="preserve"> EXPRESS</w:t>
      </w:r>
      <w:r>
        <w:t xml:space="preserve">, then install Windows SDK 8.1 for Windows first. </w:t>
      </w:r>
      <w:hyperlink r:id="rId14" w:history="1">
        <w:r w:rsidR="00D5133D" w:rsidRPr="00C17E1B">
          <w:rPr>
            <w:rStyle w:val="Hyperlink"/>
          </w:rPr>
          <w:t>https://software.intel.com/en-us/vs2013shell-windowssdk</w:t>
        </w:r>
      </w:hyperlink>
      <w:r w:rsidR="00D5133D">
        <w:t xml:space="preserve"> . After that Intel Fortran will be integrated into VS 2013 SHELL, which is in PROFESSIONAL version. Only 30 day trial is free of charge. After installation of Intel Parallel Studio is done, then install Visual Studio 2013 EXPRESS. Address is here:  </w:t>
      </w:r>
      <w:hyperlink r:id="rId15" w:history="1">
        <w:r w:rsidR="00D5133D" w:rsidRPr="00C17E1B">
          <w:rPr>
            <w:rStyle w:val="Hyperlink"/>
          </w:rPr>
          <w:t>https://www.visualstudio.com/downloads/download-visual-studio-vs</w:t>
        </w:r>
      </w:hyperlink>
    </w:p>
    <w:p w:rsidR="00D5133D" w:rsidRDefault="00D5133D" w:rsidP="00D5133D">
      <w:pPr>
        <w:pStyle w:val="ListParagraph"/>
        <w:numPr>
          <w:ilvl w:val="1"/>
          <w:numId w:val="4"/>
        </w:numPr>
      </w:pPr>
      <w:r>
        <w:t>If using VS 2013 version other than EXPRESS,</w:t>
      </w:r>
      <w:r w:rsidRPr="00D5133D">
        <w:t xml:space="preserve"> </w:t>
      </w:r>
      <w:r>
        <w:t>then simply double click and follow the wizard.</w:t>
      </w:r>
    </w:p>
    <w:p w:rsidR="00D5133D" w:rsidRDefault="00D5133D" w:rsidP="00D5133D">
      <w:pPr>
        <w:pStyle w:val="ListParagraph"/>
        <w:ind w:left="1440"/>
      </w:pPr>
    </w:p>
    <w:p w:rsidR="00F0545E" w:rsidRDefault="00F0545E" w:rsidP="00D5133D">
      <w:pPr>
        <w:pStyle w:val="ListParagraph"/>
        <w:ind w:left="1440"/>
      </w:pPr>
    </w:p>
    <w:p w:rsidR="001A5596" w:rsidRDefault="008571E7" w:rsidP="006D6BEC">
      <w:pPr>
        <w:pStyle w:val="Heading1"/>
      </w:pPr>
      <w:bookmarkStart w:id="1" w:name="OLE_LINK2"/>
      <w:r>
        <w:t>4 Compile ISAT.lib</w:t>
      </w:r>
      <w:r w:rsidR="00D959DD">
        <w:t xml:space="preserve"> on Windows</w:t>
      </w:r>
      <w:bookmarkEnd w:id="1"/>
    </w:p>
    <w:p w:rsidR="00F0545E" w:rsidRDefault="00D959DD" w:rsidP="002B47A7">
      <w:pPr>
        <w:pStyle w:val="ListParagraph"/>
        <w:numPr>
          <w:ilvl w:val="0"/>
          <w:numId w:val="9"/>
        </w:numPr>
      </w:pPr>
      <w:r>
        <w:t>Create a new project and choose “</w:t>
      </w:r>
      <w:r w:rsidR="004760AA">
        <w:t>Intel(R) Visual Fortran-&gt;Library-&gt;</w:t>
      </w:r>
      <w:r w:rsidR="003965E3">
        <w:t>Static Librar</w:t>
      </w:r>
      <w:r>
        <w:t>y”</w:t>
      </w:r>
    </w:p>
    <w:p w:rsidR="004760AA" w:rsidRDefault="00717DA6" w:rsidP="002B47A7">
      <w:pPr>
        <w:pStyle w:val="ListParagraph"/>
        <w:numPr>
          <w:ilvl w:val="0"/>
          <w:numId w:val="9"/>
        </w:numPr>
      </w:pPr>
      <w:r>
        <w:t>Add existing items</w:t>
      </w:r>
      <w:r w:rsidR="00041E45">
        <w:t xml:space="preserve"> with source files in the following three folders</w:t>
      </w:r>
      <w:r w:rsidR="004760AA">
        <w:t>, which can be found in</w:t>
      </w:r>
      <w:r w:rsidR="004760AA" w:rsidRPr="004760AA">
        <w:t xml:space="preserve"> </w:t>
      </w:r>
      <w:hyperlink r:id="rId16" w:history="1">
        <w:r w:rsidR="004760AA" w:rsidRPr="00F313C0">
          <w:rPr>
            <w:rStyle w:val="Hyperlink"/>
          </w:rPr>
          <w:t>https://github.com/doetools/isat_ffd/tree/master/src/isat</w:t>
        </w:r>
      </w:hyperlink>
      <w:r w:rsidR="004760AA">
        <w:t xml:space="preserve"> </w:t>
      </w:r>
    </w:p>
    <w:p w:rsidR="001A5596" w:rsidRDefault="001A5596" w:rsidP="002B47A7">
      <w:pPr>
        <w:pStyle w:val="ListParagraph"/>
        <w:numPr>
          <w:ilvl w:val="1"/>
          <w:numId w:val="4"/>
        </w:numPr>
      </w:pPr>
      <w:proofErr w:type="spellStart"/>
      <w:r>
        <w:t>ell_lib</w:t>
      </w:r>
      <w:proofErr w:type="spellEnd"/>
    </w:p>
    <w:p w:rsidR="001A5596" w:rsidRDefault="001A5596" w:rsidP="002B47A7">
      <w:pPr>
        <w:pStyle w:val="ListParagraph"/>
        <w:numPr>
          <w:ilvl w:val="1"/>
          <w:numId w:val="4"/>
        </w:numPr>
      </w:pPr>
      <w:proofErr w:type="spellStart"/>
      <w:r>
        <w:t>isatal_ser</w:t>
      </w:r>
      <w:proofErr w:type="spellEnd"/>
    </w:p>
    <w:p w:rsidR="00C51276" w:rsidRDefault="001A5596" w:rsidP="002B47A7">
      <w:pPr>
        <w:pStyle w:val="ListParagraph"/>
        <w:numPr>
          <w:ilvl w:val="1"/>
          <w:numId w:val="4"/>
        </w:numPr>
      </w:pPr>
      <w:proofErr w:type="spellStart"/>
      <w:r>
        <w:t>sell_li</w:t>
      </w:r>
      <w:r w:rsidR="004760AA">
        <w:t>b</w:t>
      </w:r>
      <w:proofErr w:type="spellEnd"/>
    </w:p>
    <w:p w:rsidR="00C51276" w:rsidRDefault="00717DA6" w:rsidP="002B47A7">
      <w:pPr>
        <w:pStyle w:val="ListParagraph"/>
        <w:numPr>
          <w:ilvl w:val="0"/>
          <w:numId w:val="9"/>
        </w:numPr>
      </w:pPr>
      <w:r>
        <w:t>Build and succeed!</w:t>
      </w:r>
    </w:p>
    <w:p w:rsidR="00C51276" w:rsidRDefault="00C51276" w:rsidP="008571E7"/>
    <w:p w:rsidR="0086094B" w:rsidRDefault="00717DA6" w:rsidP="006D6BEC">
      <w:pPr>
        <w:pStyle w:val="Heading1"/>
      </w:pPr>
      <w:r>
        <w:t>5 Compile ISAT-FFD</w:t>
      </w:r>
      <w:r w:rsidR="00EF7A87">
        <w:t>-GPU</w:t>
      </w:r>
      <w:r w:rsidR="00A74E5C">
        <w:t>.exe</w:t>
      </w:r>
      <w:r>
        <w:t xml:space="preserve"> on Windows</w:t>
      </w:r>
    </w:p>
    <w:p w:rsidR="00BF724C" w:rsidRDefault="00CC5B59" w:rsidP="002B47A7">
      <w:pPr>
        <w:pStyle w:val="ListParagraph"/>
        <w:numPr>
          <w:ilvl w:val="0"/>
          <w:numId w:val="10"/>
        </w:numPr>
      </w:pPr>
      <w:r>
        <w:t>Create a new project and choose “</w:t>
      </w:r>
      <w:r w:rsidR="004760AA">
        <w:t>Visual C++-&gt;Win32-&gt;</w:t>
      </w:r>
      <w:r>
        <w:t>Win32 Console Application</w:t>
      </w:r>
      <w:r w:rsidR="004760AA">
        <w:t>-&gt;Console application</w:t>
      </w:r>
      <w:r>
        <w:t>”</w:t>
      </w:r>
    </w:p>
    <w:p w:rsidR="008D4123" w:rsidRDefault="00CC5B59" w:rsidP="002B47A7">
      <w:pPr>
        <w:pStyle w:val="ListParagraph"/>
        <w:numPr>
          <w:ilvl w:val="0"/>
          <w:numId w:val="10"/>
        </w:numPr>
      </w:pPr>
      <w:r>
        <w:t>Add existing items</w:t>
      </w:r>
      <w:r w:rsidR="004760AA">
        <w:t xml:space="preserve"> with ISAT-FFD-GPU source codes, which can be found in </w:t>
      </w:r>
      <w:hyperlink r:id="rId17" w:history="1">
        <w:r w:rsidR="004760AA" w:rsidRPr="00F313C0">
          <w:rPr>
            <w:rStyle w:val="Hyperlink"/>
          </w:rPr>
          <w:t>https://github.com/doetools/isat_ffd/tree/master/src/ffd_isat</w:t>
        </w:r>
      </w:hyperlink>
    </w:p>
    <w:p w:rsidR="0086094B" w:rsidRDefault="0086094B" w:rsidP="002B47A7">
      <w:pPr>
        <w:pStyle w:val="ListParagraph"/>
        <w:numPr>
          <w:ilvl w:val="0"/>
          <w:numId w:val="10"/>
        </w:numPr>
      </w:pPr>
      <w:bookmarkStart w:id="2" w:name="OLE_LINK3"/>
      <w:r>
        <w:t>Configuration Properties-&gt;VC++ Directories-&gt;Library Directories-&gt;</w:t>
      </w:r>
    </w:p>
    <w:p w:rsidR="0086094B" w:rsidRDefault="0086094B" w:rsidP="002B47A7">
      <w:pPr>
        <w:pStyle w:val="ListParagraph"/>
        <w:numPr>
          <w:ilvl w:val="1"/>
          <w:numId w:val="4"/>
        </w:numPr>
      </w:pPr>
      <w:r>
        <w:t>C:\Program Files (x</w:t>
      </w:r>
      <w:proofErr w:type="gramStart"/>
      <w:r>
        <w:t>86)\Inte</w:t>
      </w:r>
      <w:r>
        <w:t>l\Composer</w:t>
      </w:r>
      <w:proofErr w:type="gramEnd"/>
      <w:r>
        <w:t xml:space="preserve"> XE 2013\</w:t>
      </w:r>
      <w:proofErr w:type="spellStart"/>
      <w:r>
        <w:t>mkl</w:t>
      </w:r>
      <w:proofErr w:type="spellEnd"/>
      <w:r>
        <w:t xml:space="preserve">\lib\ia32 </w:t>
      </w:r>
      <w:r w:rsidR="003C3A59">
        <w:t xml:space="preserve"> </w:t>
      </w:r>
      <w:r>
        <w:t>OR</w:t>
      </w:r>
    </w:p>
    <w:p w:rsidR="0086094B" w:rsidRDefault="0086094B" w:rsidP="002B47A7">
      <w:pPr>
        <w:pStyle w:val="ListParagraph"/>
        <w:numPr>
          <w:ilvl w:val="1"/>
          <w:numId w:val="4"/>
        </w:numPr>
      </w:pPr>
      <w:r w:rsidRPr="0086094B">
        <w:t>C:\Program Files (x</w:t>
      </w:r>
      <w:proofErr w:type="gramStart"/>
      <w:r w:rsidRPr="0086094B">
        <w:t>86)\IntelSWTools\compilers_and_libraries_2016.2.180\windows\compiler\lib\ia32_win</w:t>
      </w:r>
      <w:proofErr w:type="gramEnd"/>
      <w:r>
        <w:t xml:space="preserve"> </w:t>
      </w:r>
    </w:p>
    <w:p w:rsidR="0086094B" w:rsidRDefault="0086094B" w:rsidP="002B47A7">
      <w:pPr>
        <w:pStyle w:val="ListParagraph"/>
        <w:numPr>
          <w:ilvl w:val="0"/>
          <w:numId w:val="10"/>
        </w:numPr>
      </w:pPr>
      <w:r>
        <w:t xml:space="preserve">Configuration Properties-&gt;VC++ Directories-&gt;Library Directories-&gt; </w:t>
      </w:r>
      <w:r>
        <w:t>path of other libs, such as ISAT.lib</w:t>
      </w:r>
    </w:p>
    <w:bookmarkEnd w:id="2"/>
    <w:p w:rsidR="0086094B" w:rsidRDefault="0086094B" w:rsidP="002B47A7">
      <w:pPr>
        <w:pStyle w:val="ListParagraph"/>
        <w:numPr>
          <w:ilvl w:val="0"/>
          <w:numId w:val="10"/>
        </w:numPr>
      </w:pPr>
      <w:r>
        <w:t xml:space="preserve">Configuration Properties-&gt;Linker-&gt;General-&gt;Additional Library Directories-&gt; </w:t>
      </w:r>
    </w:p>
    <w:p w:rsidR="0086094B" w:rsidRDefault="0086094B" w:rsidP="002B47A7">
      <w:pPr>
        <w:pStyle w:val="ListParagraph"/>
        <w:numPr>
          <w:ilvl w:val="1"/>
          <w:numId w:val="4"/>
        </w:numPr>
      </w:pPr>
      <w:r>
        <w:t>C:\Program Files (x</w:t>
      </w:r>
      <w:proofErr w:type="gramStart"/>
      <w:r>
        <w:t>86)\Intel\Composer</w:t>
      </w:r>
      <w:proofErr w:type="gramEnd"/>
      <w:r>
        <w:t xml:space="preserve"> XE 2013\</w:t>
      </w:r>
      <w:proofErr w:type="spellStart"/>
      <w:r>
        <w:t>mkl</w:t>
      </w:r>
      <w:proofErr w:type="spellEnd"/>
      <w:r>
        <w:t>\lib\ia32</w:t>
      </w:r>
      <w:r>
        <w:t xml:space="preserve">  OR</w:t>
      </w:r>
    </w:p>
    <w:p w:rsidR="0095366A" w:rsidRDefault="0086094B" w:rsidP="002B47A7">
      <w:pPr>
        <w:pStyle w:val="ListParagraph"/>
        <w:numPr>
          <w:ilvl w:val="1"/>
          <w:numId w:val="4"/>
        </w:numPr>
      </w:pPr>
      <w:r w:rsidRPr="0086094B">
        <w:t>C:\Program Files %28x86%29\IntelSWTools\compilers_and_libraries_2016.2.180\windows\mkl\lib\ia32_win</w:t>
      </w:r>
    </w:p>
    <w:p w:rsidR="00C51276" w:rsidRDefault="0086094B" w:rsidP="008571E7">
      <w:pPr>
        <w:pStyle w:val="ListParagraph"/>
        <w:numPr>
          <w:ilvl w:val="0"/>
          <w:numId w:val="10"/>
        </w:numPr>
      </w:pPr>
      <w:r>
        <w:t>Configuration Properties-&gt;Linker-&gt;Input-&gt;Additional Dependencies-&gt; ISAT.lib</w:t>
      </w:r>
      <w:r>
        <w:t>; ifconsol.lib; opencl.lib (name of lib</w:t>
      </w:r>
      <w:r w:rsidR="002B47A7">
        <w:t>)</w:t>
      </w:r>
    </w:p>
    <w:p w:rsidR="006D7E6E" w:rsidRDefault="006D7E6E" w:rsidP="002B47A7">
      <w:pPr>
        <w:pStyle w:val="ListParagraph"/>
        <w:numPr>
          <w:ilvl w:val="0"/>
          <w:numId w:val="10"/>
        </w:numPr>
      </w:pPr>
      <w:r>
        <w:t>Build and succeed!</w:t>
      </w:r>
    </w:p>
    <w:p w:rsidR="002B47A7" w:rsidRDefault="002B47A7" w:rsidP="002B47A7">
      <w:pPr>
        <w:pStyle w:val="ListParagraph"/>
      </w:pPr>
    </w:p>
    <w:p w:rsidR="002B47A7" w:rsidRDefault="005D1B39" w:rsidP="006D6BEC">
      <w:pPr>
        <w:pStyle w:val="Heading1"/>
      </w:pPr>
      <w:r>
        <w:t xml:space="preserve">6 </w:t>
      </w:r>
      <w:r w:rsidR="00001C02">
        <w:t>Run program ISAT-FFD-GPU</w:t>
      </w:r>
      <w:bookmarkStart w:id="3" w:name="_GoBack"/>
      <w:bookmarkEnd w:id="3"/>
    </w:p>
    <w:p w:rsidR="0086094B" w:rsidRDefault="0086094B" w:rsidP="002B47A7">
      <w:pPr>
        <w:pStyle w:val="ListParagraph"/>
        <w:numPr>
          <w:ilvl w:val="0"/>
          <w:numId w:val="13"/>
        </w:numPr>
      </w:pPr>
      <w:r>
        <w:t>Running in visual studio</w:t>
      </w:r>
    </w:p>
    <w:p w:rsidR="0086094B" w:rsidRDefault="0086094B" w:rsidP="002B47A7">
      <w:pPr>
        <w:pStyle w:val="ListParagraph"/>
        <w:numPr>
          <w:ilvl w:val="1"/>
          <w:numId w:val="4"/>
        </w:numPr>
      </w:pPr>
      <w:r>
        <w:t>Configuration Properties-&gt;VC++ Directories-&gt;Library Directories-&gt; C:\Program Files (x</w:t>
      </w:r>
      <w:proofErr w:type="gramStart"/>
      <w:r>
        <w:t>86)\Intel\C</w:t>
      </w:r>
      <w:r w:rsidR="002B47A7">
        <w:t>omposer</w:t>
      </w:r>
      <w:proofErr w:type="gramEnd"/>
      <w:r w:rsidR="002B47A7">
        <w:t xml:space="preserve"> XE 2013\</w:t>
      </w:r>
      <w:proofErr w:type="spellStart"/>
      <w:r w:rsidR="002B47A7">
        <w:t>redist</w:t>
      </w:r>
      <w:proofErr w:type="spellEnd"/>
      <w:r w:rsidR="002B47A7">
        <w:t>\ia32\</w:t>
      </w:r>
      <w:proofErr w:type="spellStart"/>
      <w:r w:rsidR="002B47A7">
        <w:t>mkl</w:t>
      </w:r>
      <w:proofErr w:type="spellEnd"/>
    </w:p>
    <w:p w:rsidR="0086094B" w:rsidRDefault="0086094B" w:rsidP="002B47A7">
      <w:pPr>
        <w:pStyle w:val="ListParagraph"/>
        <w:numPr>
          <w:ilvl w:val="0"/>
          <w:numId w:val="13"/>
        </w:numPr>
      </w:pPr>
      <w:r>
        <w:t>Running executable by user</w:t>
      </w:r>
    </w:p>
    <w:p w:rsidR="0086094B" w:rsidRDefault="0086094B" w:rsidP="002B47A7">
      <w:pPr>
        <w:pStyle w:val="ListParagraph"/>
        <w:numPr>
          <w:ilvl w:val="1"/>
          <w:numId w:val="4"/>
        </w:numPr>
      </w:pPr>
      <w:r>
        <w:t>Add followin</w:t>
      </w:r>
      <w:r w:rsidR="002B47A7">
        <w:t xml:space="preserve">g to path environment variable: </w:t>
      </w:r>
      <w:r>
        <w:t>C:\Program Files (x</w:t>
      </w:r>
      <w:proofErr w:type="gramStart"/>
      <w:r>
        <w:t>86)\Intel\Composer</w:t>
      </w:r>
      <w:proofErr w:type="gramEnd"/>
      <w:r>
        <w:t xml:space="preserve"> XE 2013\</w:t>
      </w:r>
      <w:proofErr w:type="spellStart"/>
      <w:r>
        <w:t>redist</w:t>
      </w:r>
      <w:proofErr w:type="spellEnd"/>
      <w:r>
        <w:t>\ia32\</w:t>
      </w:r>
      <w:proofErr w:type="spellStart"/>
      <w:r>
        <w:t>mkl</w:t>
      </w:r>
      <w:proofErr w:type="spellEnd"/>
    </w:p>
    <w:p w:rsidR="00C51276" w:rsidRDefault="00C51276" w:rsidP="008571E7"/>
    <w:p w:rsidR="005A5277" w:rsidRDefault="005A5277" w:rsidP="008571E7"/>
    <w:p w:rsidR="005A5277" w:rsidRDefault="005A5277" w:rsidP="008571E7"/>
    <w:p w:rsidR="005A5277" w:rsidRDefault="005A5277" w:rsidP="008571E7"/>
    <w:p w:rsidR="005A5277" w:rsidRDefault="005A5277" w:rsidP="008571E7"/>
    <w:p w:rsidR="005A5277" w:rsidRDefault="005A5277" w:rsidP="008571E7"/>
    <w:p w:rsidR="005A5277" w:rsidRDefault="005A5277" w:rsidP="008571E7"/>
    <w:p w:rsidR="00241751" w:rsidRDefault="00241751" w:rsidP="00241751"/>
    <w:p w:rsidR="00241751" w:rsidRDefault="00241751" w:rsidP="00241751"/>
    <w:p w:rsidR="00241751" w:rsidRDefault="00241751" w:rsidP="00241751"/>
    <w:p w:rsidR="00241751" w:rsidRDefault="00241751" w:rsidP="00241751">
      <w:r>
        <w:t>---------------------------------------------------------------------------------------------------------------------------------------------------------------------</w:t>
      </w:r>
    </w:p>
    <w:p w:rsidR="00241751" w:rsidRPr="00DC43C3" w:rsidRDefault="00241751" w:rsidP="00241751">
      <w:r>
        <w:t>1:</w:t>
      </w:r>
      <w:r w:rsidRPr="00241751">
        <w:t xml:space="preserve"> https://software.intel.com/en-us/forums/intel-visual-fortran-compiler-for-windows/topic/486668</w:t>
      </w:r>
    </w:p>
    <w:sectPr w:rsidR="00241751" w:rsidRPr="00DC43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5F4"/>
    <w:multiLevelType w:val="hybridMultilevel"/>
    <w:tmpl w:val="DC068B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D70B4"/>
    <w:multiLevelType w:val="hybridMultilevel"/>
    <w:tmpl w:val="1482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60807"/>
    <w:multiLevelType w:val="hybridMultilevel"/>
    <w:tmpl w:val="348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85873"/>
    <w:multiLevelType w:val="hybridMultilevel"/>
    <w:tmpl w:val="49966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F66E0"/>
    <w:multiLevelType w:val="hybridMultilevel"/>
    <w:tmpl w:val="C342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85982"/>
    <w:multiLevelType w:val="hybridMultilevel"/>
    <w:tmpl w:val="5248F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212410"/>
    <w:multiLevelType w:val="hybridMultilevel"/>
    <w:tmpl w:val="D3BE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468B3"/>
    <w:multiLevelType w:val="hybridMultilevel"/>
    <w:tmpl w:val="BAB4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F47AC"/>
    <w:multiLevelType w:val="hybridMultilevel"/>
    <w:tmpl w:val="C0367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22061B"/>
    <w:multiLevelType w:val="hybridMultilevel"/>
    <w:tmpl w:val="B63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C6C9A"/>
    <w:multiLevelType w:val="hybridMultilevel"/>
    <w:tmpl w:val="325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34ED0"/>
    <w:multiLevelType w:val="hybridMultilevel"/>
    <w:tmpl w:val="F89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06EA7"/>
    <w:multiLevelType w:val="hybridMultilevel"/>
    <w:tmpl w:val="3D10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11"/>
  </w:num>
  <w:num w:numId="6">
    <w:abstractNumId w:val="6"/>
  </w:num>
  <w:num w:numId="7">
    <w:abstractNumId w:val="7"/>
  </w:num>
  <w:num w:numId="8">
    <w:abstractNumId w:val="0"/>
  </w:num>
  <w:num w:numId="9">
    <w:abstractNumId w:val="10"/>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DC43C3"/>
    <w:rsid w:val="00001C02"/>
    <w:rsid w:val="0001397A"/>
    <w:rsid w:val="00041E45"/>
    <w:rsid w:val="001679BE"/>
    <w:rsid w:val="001A01D0"/>
    <w:rsid w:val="001A5596"/>
    <w:rsid w:val="001D6D3A"/>
    <w:rsid w:val="001F3883"/>
    <w:rsid w:val="00241751"/>
    <w:rsid w:val="00255C5B"/>
    <w:rsid w:val="002B47A7"/>
    <w:rsid w:val="002C76C0"/>
    <w:rsid w:val="003134EA"/>
    <w:rsid w:val="003417C9"/>
    <w:rsid w:val="00341B46"/>
    <w:rsid w:val="00373816"/>
    <w:rsid w:val="00380E39"/>
    <w:rsid w:val="003965E3"/>
    <w:rsid w:val="003C3A59"/>
    <w:rsid w:val="00431318"/>
    <w:rsid w:val="00444AF9"/>
    <w:rsid w:val="00452528"/>
    <w:rsid w:val="004760AA"/>
    <w:rsid w:val="004B5B61"/>
    <w:rsid w:val="00534063"/>
    <w:rsid w:val="00540A62"/>
    <w:rsid w:val="0054614D"/>
    <w:rsid w:val="00563D66"/>
    <w:rsid w:val="00585EC1"/>
    <w:rsid w:val="005A5277"/>
    <w:rsid w:val="005B4A0C"/>
    <w:rsid w:val="005D1B39"/>
    <w:rsid w:val="006741E5"/>
    <w:rsid w:val="006D6BEC"/>
    <w:rsid w:val="006D7E6E"/>
    <w:rsid w:val="006E4193"/>
    <w:rsid w:val="00717DA6"/>
    <w:rsid w:val="00735335"/>
    <w:rsid w:val="007B19DB"/>
    <w:rsid w:val="008571E7"/>
    <w:rsid w:val="0086094B"/>
    <w:rsid w:val="008D4123"/>
    <w:rsid w:val="00916375"/>
    <w:rsid w:val="0095366A"/>
    <w:rsid w:val="00994BE8"/>
    <w:rsid w:val="009E32E8"/>
    <w:rsid w:val="00A74E5C"/>
    <w:rsid w:val="00B25DDF"/>
    <w:rsid w:val="00BF724C"/>
    <w:rsid w:val="00C05FC6"/>
    <w:rsid w:val="00C22FA6"/>
    <w:rsid w:val="00C41E2B"/>
    <w:rsid w:val="00C51276"/>
    <w:rsid w:val="00CB1AA0"/>
    <w:rsid w:val="00CB700C"/>
    <w:rsid w:val="00CC5B59"/>
    <w:rsid w:val="00D02CFD"/>
    <w:rsid w:val="00D5133D"/>
    <w:rsid w:val="00D77667"/>
    <w:rsid w:val="00D959DD"/>
    <w:rsid w:val="00DB7746"/>
    <w:rsid w:val="00DC43C3"/>
    <w:rsid w:val="00DD2FB2"/>
    <w:rsid w:val="00E41A35"/>
    <w:rsid w:val="00EA593D"/>
    <w:rsid w:val="00EC06C5"/>
    <w:rsid w:val="00EF7A87"/>
    <w:rsid w:val="00F0545E"/>
    <w:rsid w:val="00F113E2"/>
    <w:rsid w:val="00F13FC3"/>
    <w:rsid w:val="00F7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3184"/>
  <w15:docId w15:val="{5A2C19FA-6B95-4F2C-A6AC-D2E84316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5"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6094B"/>
  </w:style>
  <w:style w:type="paragraph" w:styleId="Heading1">
    <w:name w:val="heading 1"/>
    <w:basedOn w:val="Normal"/>
    <w:next w:val="Normal"/>
    <w:link w:val="Heading1Char"/>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DC43C3"/>
    <w:rPr>
      <w:color w:val="0563C1" w:themeColor="hyperlink"/>
      <w:u w:val="single"/>
    </w:rPr>
  </w:style>
  <w:style w:type="character" w:styleId="FollowedHyperlink">
    <w:name w:val="FollowedHyperlink"/>
    <w:basedOn w:val="DefaultParagraphFont"/>
    <w:uiPriority w:val="99"/>
    <w:semiHidden/>
    <w:rsid w:val="00F13FC3"/>
    <w:rPr>
      <w:color w:val="954F72" w:themeColor="followedHyperlink"/>
      <w:u w:val="single"/>
    </w:rPr>
  </w:style>
  <w:style w:type="character" w:customStyle="1" w:styleId="Heading1Char">
    <w:name w:val="Heading 1 Char"/>
    <w:basedOn w:val="DefaultParagraphFont"/>
    <w:link w:val="Heading1"/>
    <w:uiPriority w:val="5"/>
    <w:rsid w:val="008571E7"/>
    <w:rPr>
      <w:rFonts w:asciiTheme="majorHAnsi" w:eastAsiaTheme="majorEastAsia" w:hAnsiTheme="majorHAnsi" w:cstheme="majorBidi"/>
      <w:b/>
      <w:bCs/>
      <w:color w:val="323E4F" w:themeColor="text2" w:themeShade="BF"/>
      <w:sz w:val="30"/>
      <w:szCs w:val="36"/>
    </w:rPr>
  </w:style>
  <w:style w:type="character" w:styleId="UnresolvedMention">
    <w:name w:val="Unresolved Mention"/>
    <w:basedOn w:val="DefaultParagraphFont"/>
    <w:uiPriority w:val="99"/>
    <w:semiHidden/>
    <w:unhideWhenUsed/>
    <w:rsid w:val="004760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webhp?sourceid=chrome-instant&amp;ion=1&amp;espv=2&amp;ie=UTF-8" TargetMode="External"/><Relationship Id="rId13" Type="http://schemas.openxmlformats.org/officeDocument/2006/relationships/hyperlink" Target="https://software.intel.com/en-us/qualify-for-free-software/studen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cs.anl.gov/research/projects/adifor/" TargetMode="External"/><Relationship Id="rId12" Type="http://schemas.openxmlformats.org/officeDocument/2006/relationships/hyperlink" Target="https://software.intel.com/en-us/intel-parallel-studio-xe" TargetMode="External"/><Relationship Id="rId17" Type="http://schemas.openxmlformats.org/officeDocument/2006/relationships/hyperlink" Target="https://github.com/doetools/isat_ffd/tree/master/src/ffd_isat" TargetMode="External"/><Relationship Id="rId2" Type="http://schemas.openxmlformats.org/officeDocument/2006/relationships/customXml" Target="../customXml/item2.xml"/><Relationship Id="rId16" Type="http://schemas.openxmlformats.org/officeDocument/2006/relationships/hyperlink" Target="https://github.com/doetools/isat_ffd/tree/master/src/is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ware.intel.com/en-us/forums/intel-visual-fortran-compiler-for-windows/topic/590621" TargetMode="External"/><Relationship Id="rId5" Type="http://schemas.openxmlformats.org/officeDocument/2006/relationships/settings" Target="settings.xml"/><Relationship Id="rId15" Type="http://schemas.openxmlformats.org/officeDocument/2006/relationships/hyperlink" Target="https://www.visualstudio.com/downloads/download-visual-studio-vs" TargetMode="External"/><Relationship Id="rId10" Type="http://schemas.openxmlformats.org/officeDocument/2006/relationships/hyperlink" Target="https://www.visualstudio.com/en-us/products/visual-studio-community-vs.aspx"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microsoft.com/en-us/download/details.aspx?id=8279" TargetMode="External"/><Relationship Id="rId14" Type="http://schemas.openxmlformats.org/officeDocument/2006/relationships/hyperlink" Target="https://software.intel.com/en-us/vs2013shell-windowss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6E375B42-7079-48C2-ADF9-EBAC63F9F483}"/>
      </w:docPartPr>
      <w:docPartBody>
        <w:p w:rsidR="00F440D0" w:rsidRDefault="00C75AFE">
          <w:r w:rsidRPr="00F313C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94"/>
    <w:rsid w:val="00197174"/>
    <w:rsid w:val="001E4317"/>
    <w:rsid w:val="00306894"/>
    <w:rsid w:val="003B7837"/>
    <w:rsid w:val="005C2F2A"/>
    <w:rsid w:val="006464AD"/>
    <w:rsid w:val="006C122A"/>
    <w:rsid w:val="007567A3"/>
    <w:rsid w:val="007A0517"/>
    <w:rsid w:val="007A56C6"/>
    <w:rsid w:val="007A67D2"/>
    <w:rsid w:val="007D26A2"/>
    <w:rsid w:val="00897661"/>
    <w:rsid w:val="00940FCC"/>
    <w:rsid w:val="009B76EC"/>
    <w:rsid w:val="00C157F4"/>
    <w:rsid w:val="00C560E5"/>
    <w:rsid w:val="00C75AFE"/>
    <w:rsid w:val="00E94304"/>
    <w:rsid w:val="00F440D0"/>
    <w:rsid w:val="00F7253E"/>
    <w:rsid w:val="00F77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A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Compile ISAT-FFD in Windows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2265</TotalTime>
  <Pages>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Xu</cp:lastModifiedBy>
  <cp:revision>62</cp:revision>
  <cp:lastPrinted>2016-04-04T14:45:00Z</cp:lastPrinted>
  <dcterms:created xsi:type="dcterms:W3CDTF">2016-04-03T22:58:00Z</dcterms:created>
  <dcterms:modified xsi:type="dcterms:W3CDTF">2018-06-29T21:06:00Z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